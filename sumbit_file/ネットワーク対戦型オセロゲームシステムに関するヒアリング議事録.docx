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66" w:rsidRDefault="007838FF" w:rsidP="00B5441A">
      <w:r>
        <w:rPr>
          <w:rFonts w:hint="eastAsia"/>
        </w:rPr>
        <w:t>プロジェクト</w:t>
      </w:r>
      <w:r>
        <w:rPr>
          <w:rFonts w:hint="eastAsia"/>
        </w:rPr>
        <w:t>2</w:t>
      </w:r>
      <w:r>
        <w:rPr>
          <w:rFonts w:hint="eastAsia"/>
        </w:rPr>
        <w:t>の提案</w:t>
      </w:r>
      <w:r w:rsidR="00B5441A" w:rsidRPr="00B5441A">
        <w:t>に関するヒアリング　議事録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日時：平成</w:t>
      </w:r>
      <w:r>
        <w:rPr>
          <w:rFonts w:hint="eastAsia"/>
        </w:rPr>
        <w:t>30</w:t>
      </w:r>
      <w:r w:rsidR="00B5441A" w:rsidRPr="00B5441A">
        <w:t>年</w:t>
      </w:r>
      <w:r>
        <w:t>5</w:t>
      </w:r>
      <w:r w:rsidR="00B5441A" w:rsidRPr="00B5441A">
        <w:t>月</w:t>
      </w:r>
      <w:r>
        <w:t>29</w:t>
      </w:r>
      <w:r w:rsidR="00B5441A" w:rsidRPr="00B5441A">
        <w:t>日</w:t>
      </w:r>
      <w:r w:rsidR="00B5441A" w:rsidRPr="00B5441A">
        <w:t>(</w:t>
      </w:r>
      <w:r w:rsidR="00B5441A" w:rsidRPr="00B5441A">
        <w:t>火</w:t>
      </w:r>
      <w:r>
        <w:t>) 15:30-15</w:t>
      </w:r>
      <w:r w:rsidR="00B5441A" w:rsidRPr="00B5441A">
        <w:t>:45</w:t>
      </w:r>
      <w:r w:rsidR="00B5441A" w:rsidRPr="00B5441A">
        <w:br/>
      </w:r>
      <w:r w:rsidR="00B5441A" w:rsidRPr="00B5441A">
        <w:t xml:space="preserve">　場所：端末室</w:t>
      </w:r>
      <w:r w:rsidR="00B5441A" w:rsidRPr="00B5441A">
        <w:t>I</w:t>
      </w:r>
      <w:r w:rsidR="00B5441A" w:rsidRPr="00B5441A">
        <w:br/>
      </w:r>
      <w:r w:rsidR="00B5441A" w:rsidRPr="00B5441A">
        <w:t xml:space="preserve">　参加者：</w:t>
      </w:r>
      <w:r>
        <w:rPr>
          <w:rFonts w:hint="eastAsia"/>
        </w:rPr>
        <w:t>松田</w:t>
      </w:r>
      <w:r w:rsidR="00B5441A" w:rsidRPr="00B5441A">
        <w:t>、</w:t>
      </w:r>
      <w:r>
        <w:rPr>
          <w:rFonts w:hint="eastAsia"/>
        </w:rPr>
        <w:t>小林、鈴木、林</w:t>
      </w:r>
      <w:r w:rsidR="00B5441A" w:rsidRPr="00B5441A">
        <w:t>、</w:t>
      </w:r>
      <w:r w:rsidR="00B5441A" w:rsidRPr="00B5441A">
        <w:br/>
      </w:r>
      <w:r w:rsidR="00B5441A" w:rsidRPr="00B5441A">
        <w:t xml:space="preserve">　本議事録作成者：</w:t>
      </w:r>
      <w:r>
        <w:rPr>
          <w:rFonts w:hint="eastAsia"/>
        </w:rPr>
        <w:t>松田拓也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１．</w:t>
      </w:r>
      <w:r w:rsidR="00A01D66">
        <w:rPr>
          <w:rFonts w:hint="eastAsia"/>
        </w:rPr>
        <w:t>仮想メる仮</w:t>
      </w:r>
      <w:bookmarkStart w:id="0" w:name="_GoBack"/>
      <w:bookmarkEnd w:id="0"/>
      <w:r w:rsidR="00B5441A" w:rsidRPr="00B5441A">
        <w:t>について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・</w:t>
      </w:r>
      <w:r w:rsidR="00B5441A" w:rsidRPr="00B5441A">
        <w:t>○○</w:t>
      </w:r>
      <w:r w:rsidR="00B5441A" w:rsidRPr="00B5441A">
        <w:t>機能については少なくともプレイヤ</w:t>
      </w:r>
      <w:r w:rsidR="00B5441A" w:rsidRPr="00B5441A">
        <w:t>○</w:t>
      </w:r>
      <w:r w:rsidR="00B5441A" w:rsidRPr="00B5441A">
        <w:t>人分のデータを保持できるようにする。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２．</w:t>
      </w:r>
      <w:r w:rsidR="00B5441A" w:rsidRPr="00B5441A">
        <w:t>○○</w:t>
      </w:r>
      <w:r w:rsidR="00B5441A" w:rsidRPr="00B5441A">
        <w:t>時の処理について</w:t>
      </w:r>
      <w:r w:rsidR="00B5441A" w:rsidRPr="00B5441A">
        <w:br/>
      </w:r>
      <w:r w:rsidR="00B5441A" w:rsidRPr="00B5441A">
        <w:t xml:space="preserve">　</w:t>
      </w:r>
      <w:r w:rsidR="00B5441A" w:rsidRPr="00B5441A">
        <w:br/>
      </w:r>
      <w:r w:rsidR="00B5441A" w:rsidRPr="00B5441A">
        <w:t xml:space="preserve">　・</w:t>
      </w:r>
      <w:r w:rsidR="00B5441A" w:rsidRPr="00B5441A">
        <w:t>○○</w:t>
      </w:r>
      <w:r w:rsidR="00B5441A" w:rsidRPr="00B5441A">
        <w:t>時には、サーバプログラムおよびクライアントプログラムを終了する。</w:t>
      </w:r>
      <w:r w:rsidR="00B5441A" w:rsidRPr="00B5441A">
        <w:br/>
      </w:r>
      <w:r w:rsidR="00B5441A" w:rsidRPr="00B5441A">
        <w:t xml:space="preserve">　</w:t>
      </w:r>
    </w:p>
    <w:sectPr w:rsidR="00A01D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1A"/>
    <w:rsid w:val="000808CB"/>
    <w:rsid w:val="0032725C"/>
    <w:rsid w:val="007838FF"/>
    <w:rsid w:val="00A01D66"/>
    <w:rsid w:val="00A86618"/>
    <w:rsid w:val="00B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BD5699-7E55-443B-8F8A-8E9EB05E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6DC32E7.dotm</Template>
  <TotalTime>95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国立大学法人横浜国立大学</dc:creator>
  <cp:keywords/>
  <dc:description/>
  <cp:lastModifiedBy>国立大学法人横浜国立大学</cp:lastModifiedBy>
  <cp:revision>3</cp:revision>
  <dcterms:created xsi:type="dcterms:W3CDTF">2018-06-05T04:12:00Z</dcterms:created>
  <dcterms:modified xsi:type="dcterms:W3CDTF">2018-06-05T07:25:00Z</dcterms:modified>
</cp:coreProperties>
</file>